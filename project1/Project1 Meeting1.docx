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93D39" w14:textId="77777777" w:rsidR="004266D5" w:rsidRPr="00F5457C" w:rsidRDefault="00B6236C" w:rsidP="003A7110">
      <w:pPr>
        <w:pStyle w:val="Heading1"/>
        <w:jc w:val="center"/>
        <w:rPr>
          <w:b/>
          <w:color w:val="0069AA"/>
          <w:szCs w:val="32"/>
        </w:rPr>
      </w:pPr>
      <w:r w:rsidRPr="00F5457C">
        <w:rPr>
          <w:b/>
          <w:color w:val="0069AA"/>
          <w:szCs w:val="32"/>
        </w:rPr>
        <w:t>MEETING AGENDA</w:t>
      </w:r>
    </w:p>
    <w:p w14:paraId="252E9411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3266"/>
        <w:gridCol w:w="1800"/>
        <w:gridCol w:w="2880"/>
      </w:tblGrid>
      <w:tr w:rsidR="004266D5" w:rsidRPr="00B6236C" w14:paraId="248B74C2" w14:textId="77777777" w:rsidTr="005372E5">
        <w:trPr>
          <w:cantSplit/>
          <w:tblHeader/>
        </w:trPr>
        <w:tc>
          <w:tcPr>
            <w:tcW w:w="2134" w:type="dxa"/>
            <w:shd w:val="pct12" w:color="auto" w:fill="FFFFFF"/>
          </w:tcPr>
          <w:p w14:paraId="06F31A6F" w14:textId="7ECF357F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946" w:type="dxa"/>
            <w:gridSpan w:val="3"/>
          </w:tcPr>
          <w:p w14:paraId="3749C807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14:paraId="1F1D5BBB" w14:textId="77777777" w:rsidTr="005372E5">
        <w:trPr>
          <w:cantSplit/>
          <w:tblHeader/>
        </w:trPr>
        <w:tc>
          <w:tcPr>
            <w:tcW w:w="2134" w:type="dxa"/>
            <w:shd w:val="pct12" w:color="auto" w:fill="FFFFFF"/>
          </w:tcPr>
          <w:p w14:paraId="150B0381" w14:textId="4C2A3646" w:rsidR="004266D5" w:rsidRPr="005372E5" w:rsidRDefault="00D174B4">
            <w:pPr>
              <w:pStyle w:val="Heading4"/>
              <w:rPr>
                <w:b/>
                <w:i w:val="0"/>
                <w:szCs w:val="18"/>
              </w:rPr>
            </w:pPr>
            <w:r w:rsidRPr="005372E5">
              <w:rPr>
                <w:b/>
                <w:i w:val="0"/>
                <w:szCs w:val="18"/>
              </w:rPr>
              <w:t>Date</w:t>
            </w:r>
            <w:r w:rsidR="005372E5" w:rsidRPr="005372E5">
              <w:rPr>
                <w:b/>
                <w:i w:val="0"/>
                <w:szCs w:val="18"/>
              </w:rPr>
              <w:t xml:space="preserve"> (</w:t>
            </w:r>
            <w:r w:rsidR="004266D5" w:rsidRPr="005372E5">
              <w:rPr>
                <w:b/>
                <w:i w:val="0"/>
                <w:szCs w:val="18"/>
              </w:rPr>
              <w:t>MM/DD/YYYY)</w:t>
            </w:r>
            <w:r w:rsidR="005372E5" w:rsidRPr="005372E5">
              <w:rPr>
                <w:b/>
                <w:i w:val="0"/>
                <w:szCs w:val="18"/>
              </w:rPr>
              <w:t>:</w:t>
            </w:r>
          </w:p>
        </w:tc>
        <w:tc>
          <w:tcPr>
            <w:tcW w:w="3266" w:type="dxa"/>
          </w:tcPr>
          <w:p w14:paraId="62923B36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1EF66E2C" w14:textId="2F2702DD" w:rsidR="00B207C4" w:rsidRPr="005372E5" w:rsidRDefault="005372E5" w:rsidP="005372E5">
            <w:pPr>
              <w:pStyle w:val="Heading4"/>
              <w:rPr>
                <w:b/>
                <w:bCs/>
                <w:i w:val="0"/>
                <w:iCs/>
              </w:rPr>
            </w:pPr>
            <w:r w:rsidRPr="005372E5">
              <w:rPr>
                <w:b/>
                <w:bCs/>
                <w:i w:val="0"/>
                <w:iCs/>
              </w:rPr>
              <w:t>Time:</w:t>
            </w:r>
          </w:p>
        </w:tc>
        <w:tc>
          <w:tcPr>
            <w:tcW w:w="2880" w:type="dxa"/>
          </w:tcPr>
          <w:p w14:paraId="6EED4282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  <w:tr w:rsidR="004266D5" w:rsidRPr="00B6236C" w14:paraId="0B9ECEEF" w14:textId="77777777" w:rsidTr="005372E5">
        <w:trPr>
          <w:cantSplit/>
          <w:tblHeader/>
        </w:trPr>
        <w:tc>
          <w:tcPr>
            <w:tcW w:w="2134" w:type="dxa"/>
            <w:shd w:val="pct12" w:color="auto" w:fill="FFFFFF"/>
          </w:tcPr>
          <w:p w14:paraId="4454DAFE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266" w:type="dxa"/>
          </w:tcPr>
          <w:p w14:paraId="066215BF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shd w:val="pct12" w:color="auto" w:fill="FFFFFF"/>
          </w:tcPr>
          <w:p w14:paraId="7BE90132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34DFDFF0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</w:p>
        </w:tc>
      </w:tr>
    </w:tbl>
    <w:p w14:paraId="66756B02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5B6C89F3" w14:textId="77777777" w:rsidTr="00F97801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0069AA"/>
          </w:tcPr>
          <w:p w14:paraId="419710C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 w14:paraId="6BB39DD8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6DF5045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14:paraId="64BB6293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864"/>
        <w:gridCol w:w="2430"/>
        <w:gridCol w:w="2726"/>
      </w:tblGrid>
      <w:tr w:rsidR="004266D5" w:rsidRPr="00B6236C" w14:paraId="3325AE3A" w14:textId="77777777" w:rsidTr="00F97801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0069AA"/>
          </w:tcPr>
          <w:p w14:paraId="03C18C08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5F3B73C5" w14:textId="77777777" w:rsidTr="00491809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14:paraId="4799BE10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1864" w:type="dxa"/>
            <w:tcBorders>
              <w:top w:val="nil"/>
              <w:bottom w:val="nil"/>
            </w:tcBorders>
            <w:shd w:val="pct12" w:color="auto" w:fill="FFFFFF"/>
          </w:tcPr>
          <w:p w14:paraId="701D413A" w14:textId="65E20585" w:rsidR="004266D5" w:rsidRPr="00B6236C" w:rsidRDefault="00B230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14:paraId="2D5C50F9" w14:textId="40C6A70A" w:rsidR="004266D5" w:rsidRPr="00B6236C" w:rsidRDefault="00B230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Major</w:t>
            </w:r>
          </w:p>
        </w:tc>
        <w:tc>
          <w:tcPr>
            <w:tcW w:w="2726" w:type="dxa"/>
            <w:tcBorders>
              <w:top w:val="nil"/>
              <w:bottom w:val="nil"/>
            </w:tcBorders>
            <w:shd w:val="pct12" w:color="auto" w:fill="FFFFFF"/>
          </w:tcPr>
          <w:p w14:paraId="499B2085" w14:textId="2D179B6B" w:rsidR="004266D5" w:rsidRPr="00B6236C" w:rsidRDefault="009643C8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E-mail</w:t>
            </w:r>
          </w:p>
        </w:tc>
      </w:tr>
      <w:tr w:rsidR="004266D5" w:rsidRPr="00B6236C" w14:paraId="70F34488" w14:textId="77777777" w:rsidTr="0049180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D52429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1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D8F955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13CF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31ED58D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7BBB9EEF" w14:textId="77777777" w:rsidTr="0049180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990C18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1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71C3C4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0283F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9C4BE0C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2ED1E1FC" w14:textId="77777777" w:rsidTr="00491809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CD2916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1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3158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A7DC93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7C5EAE9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7235B076" w14:textId="77777777" w:rsidTr="00491809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4D7454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1864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188BE1C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5F1F67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26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E87FE5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14:paraId="10BFA31E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4266D5" w:rsidRPr="00B6236C" w14:paraId="4003F1F9" w14:textId="77777777" w:rsidTr="00F97801">
        <w:trPr>
          <w:cantSplit/>
        </w:trPr>
        <w:tc>
          <w:tcPr>
            <w:tcW w:w="10080" w:type="dxa"/>
            <w:gridSpan w:val="3"/>
            <w:shd w:val="clear" w:color="auto" w:fill="0069AA"/>
          </w:tcPr>
          <w:p w14:paraId="22E1804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 xml:space="preserve">3. Meeting Agenda </w:t>
            </w:r>
          </w:p>
        </w:tc>
      </w:tr>
      <w:tr w:rsidR="00C6291B" w:rsidRPr="00B6236C" w14:paraId="3AEEBBFE" w14:textId="77777777">
        <w:trPr>
          <w:cantSplit/>
        </w:trPr>
        <w:tc>
          <w:tcPr>
            <w:tcW w:w="6300" w:type="dxa"/>
            <w:shd w:val="pct12" w:color="auto" w:fill="FFFFFF"/>
          </w:tcPr>
          <w:p w14:paraId="7266BBCA" w14:textId="77777777" w:rsidR="00C6291B" w:rsidRPr="00B6236C" w:rsidRDefault="00C6291B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shd w:val="pct12" w:color="auto" w:fill="FFFFFF"/>
          </w:tcPr>
          <w:p w14:paraId="6A3F2885" w14:textId="77777777" w:rsidR="00C6291B" w:rsidRPr="00B6236C" w:rsidRDefault="00C6291B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B6236C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14026523" w14:textId="77777777" w:rsidR="00C6291B" w:rsidRPr="00B6236C" w:rsidRDefault="00C6291B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Time</w:t>
            </w:r>
          </w:p>
        </w:tc>
      </w:tr>
      <w:tr w:rsidR="00C6291B" w:rsidRPr="00B6236C" w14:paraId="6966B7D6" w14:textId="77777777">
        <w:trPr>
          <w:cantSplit/>
        </w:trPr>
        <w:tc>
          <w:tcPr>
            <w:tcW w:w="6300" w:type="dxa"/>
          </w:tcPr>
          <w:p w14:paraId="73AED5AA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1547C529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7D6366AB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6291B" w:rsidRPr="00B6236C" w14:paraId="098F7DBB" w14:textId="77777777">
        <w:trPr>
          <w:cantSplit/>
        </w:trPr>
        <w:tc>
          <w:tcPr>
            <w:tcW w:w="6300" w:type="dxa"/>
          </w:tcPr>
          <w:p w14:paraId="24A7878D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4A07FAE6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2F3118C1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6291B" w:rsidRPr="00B6236C" w14:paraId="2EC4C8CC" w14:textId="77777777">
        <w:trPr>
          <w:cantSplit/>
        </w:trPr>
        <w:tc>
          <w:tcPr>
            <w:tcW w:w="6300" w:type="dxa"/>
          </w:tcPr>
          <w:p w14:paraId="60D72BB3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9B457C8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569860C2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C6291B" w:rsidRPr="00B6236C" w14:paraId="104C297D" w14:textId="77777777">
        <w:trPr>
          <w:cantSplit/>
        </w:trPr>
        <w:tc>
          <w:tcPr>
            <w:tcW w:w="6300" w:type="dxa"/>
          </w:tcPr>
          <w:p w14:paraId="4E57F72D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1FB2549D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1764C7A8" w14:textId="77777777" w:rsidR="00C6291B" w:rsidRPr="00B6236C" w:rsidRDefault="00C6291B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4E04F64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 w14:paraId="44C12FAA" w14:textId="77777777" w:rsidTr="00F97801">
        <w:trPr>
          <w:cantSplit/>
        </w:trPr>
        <w:tc>
          <w:tcPr>
            <w:tcW w:w="10080" w:type="dxa"/>
            <w:gridSpan w:val="2"/>
            <w:shd w:val="clear" w:color="auto" w:fill="0069AA"/>
          </w:tcPr>
          <w:p w14:paraId="3C5284E6" w14:textId="77777777" w:rsidR="00527B5C" w:rsidRPr="00B6236C" w:rsidRDefault="00527B5C" w:rsidP="00927B59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Pr="00527B5C">
              <w:rPr>
                <w:sz w:val="16"/>
                <w:szCs w:val="16"/>
              </w:rPr>
              <w:t>(documents/handouts to bring, reading material, etc.)</w:t>
            </w:r>
          </w:p>
        </w:tc>
      </w:tr>
      <w:tr w:rsidR="00527B5C" w:rsidRPr="00B6236C" w14:paraId="5DF6A3C5" w14:textId="77777777">
        <w:trPr>
          <w:cantSplit/>
        </w:trPr>
        <w:tc>
          <w:tcPr>
            <w:tcW w:w="6300" w:type="dxa"/>
            <w:shd w:val="pct12" w:color="auto" w:fill="FFFFFF"/>
          </w:tcPr>
          <w:p w14:paraId="424E6ADE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14:paraId="5566A5E2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070C325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5A02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D94A4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66CA8D3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F325FD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054F94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F1AE5D2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97AC5B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BE3B1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12A40CF" w14:textId="77777777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5EFB87A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884FEA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D050D82" w14:textId="77777777" w:rsidR="004D42BB" w:rsidRDefault="004D42BB" w:rsidP="00361221"/>
    <w:p w14:paraId="15E3F292" w14:textId="65388F63" w:rsidR="004D42BB" w:rsidRPr="00F5457C" w:rsidRDefault="004D42BB" w:rsidP="00F5457C">
      <w:pPr>
        <w:pStyle w:val="Heading1"/>
        <w:jc w:val="center"/>
        <w:rPr>
          <w:b/>
          <w:color w:val="0069AA"/>
          <w:szCs w:val="32"/>
        </w:rPr>
      </w:pPr>
      <w:r>
        <w:br w:type="page"/>
      </w:r>
      <w:r w:rsidRPr="00F5457C">
        <w:rPr>
          <w:b/>
          <w:color w:val="0069AA"/>
          <w:szCs w:val="32"/>
        </w:rPr>
        <w:lastRenderedPageBreak/>
        <w:t>MEETING MINUTES</w:t>
      </w:r>
    </w:p>
    <w:p w14:paraId="64DD834F" w14:textId="77777777" w:rsidR="004D42BB" w:rsidRDefault="004D42BB" w:rsidP="004D42BB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360"/>
        <w:gridCol w:w="720"/>
        <w:gridCol w:w="810"/>
        <w:gridCol w:w="810"/>
        <w:gridCol w:w="244"/>
        <w:gridCol w:w="476"/>
        <w:gridCol w:w="810"/>
        <w:gridCol w:w="90"/>
        <w:gridCol w:w="900"/>
        <w:gridCol w:w="270"/>
        <w:gridCol w:w="64"/>
        <w:gridCol w:w="926"/>
        <w:gridCol w:w="1620"/>
      </w:tblGrid>
      <w:tr w:rsidR="004D42BB" w:rsidRPr="006B4126" w14:paraId="2337E128" w14:textId="77777777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14:paraId="2103575A" w14:textId="77777777"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12"/>
          </w:tcPr>
          <w:p w14:paraId="183ACF85" w14:textId="77777777"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</w:p>
        </w:tc>
      </w:tr>
      <w:tr w:rsidR="004D42BB" w:rsidRPr="006B4126" w14:paraId="4F343F81" w14:textId="77777777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14:paraId="31C58C15" w14:textId="333B5983" w:rsidR="004D42BB" w:rsidRPr="005372E5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5372E5">
              <w:rPr>
                <w:b/>
                <w:i w:val="0"/>
                <w:szCs w:val="18"/>
              </w:rPr>
              <w:t>Date (MM/DD/YYYY)</w:t>
            </w:r>
            <w:r w:rsidR="005372E5" w:rsidRPr="005372E5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  <w:gridSpan w:val="5"/>
          </w:tcPr>
          <w:p w14:paraId="029BBF39" w14:textId="77777777"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gridSpan w:val="3"/>
            <w:shd w:val="pct12" w:color="auto" w:fill="FFFFFF"/>
          </w:tcPr>
          <w:p w14:paraId="2C03AD06" w14:textId="77777777"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14:paraId="24118551" w14:textId="77777777"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</w:p>
        </w:tc>
      </w:tr>
      <w:tr w:rsidR="004D42BB" w:rsidRPr="006B4126" w14:paraId="59C8EBC6" w14:textId="77777777">
        <w:trPr>
          <w:cantSplit/>
          <w:tblHeader/>
        </w:trPr>
        <w:tc>
          <w:tcPr>
            <w:tcW w:w="2340" w:type="dxa"/>
            <w:gridSpan w:val="3"/>
            <w:shd w:val="pct12" w:color="auto" w:fill="FFFFFF"/>
          </w:tcPr>
          <w:p w14:paraId="227511DB" w14:textId="77777777"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5"/>
          </w:tcPr>
          <w:p w14:paraId="003AB7CF" w14:textId="77777777"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</w:p>
        </w:tc>
        <w:tc>
          <w:tcPr>
            <w:tcW w:w="1800" w:type="dxa"/>
            <w:gridSpan w:val="3"/>
            <w:shd w:val="pct12" w:color="auto" w:fill="FFFFFF"/>
          </w:tcPr>
          <w:p w14:paraId="67AA2AFB" w14:textId="77777777"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</w:tcPr>
          <w:p w14:paraId="063FD487" w14:textId="77777777"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</w:p>
        </w:tc>
      </w:tr>
      <w:tr w:rsidR="004D42BB" w:rsidRPr="006B4126" w14:paraId="7520EE23" w14:textId="77777777" w:rsidTr="009526A6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5"/>
            <w:tcBorders>
              <w:bottom w:val="nil"/>
            </w:tcBorders>
            <w:shd w:val="clear" w:color="auto" w:fill="0069AA"/>
          </w:tcPr>
          <w:p w14:paraId="0C09F5A2" w14:textId="77777777" w:rsidR="004D42BB" w:rsidRPr="006B4126" w:rsidRDefault="004D42BB" w:rsidP="00F15879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D42BB" w:rsidRPr="006B4126" w14:paraId="7D8A1937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5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B5CADF4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</w:tr>
      <w:tr w:rsidR="004D42BB" w:rsidRPr="006B4126" w14:paraId="47D90D44" w14:textId="77777777" w:rsidTr="009526A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0069AA"/>
          </w:tcPr>
          <w:p w14:paraId="35F6604C" w14:textId="77777777" w:rsidR="004D42BB" w:rsidRPr="006B4126" w:rsidRDefault="004D42BB" w:rsidP="00F15879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D42BB" w:rsidRPr="006B4126" w14:paraId="6224A291" w14:textId="77777777" w:rsidTr="0049180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6CDEB262" w14:textId="77777777"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1864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366E3AC9" w14:textId="0E0CEA24" w:rsidR="004D42BB" w:rsidRPr="006B4126" w:rsidRDefault="00B2301B" w:rsidP="00F1587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</w:t>
            </w:r>
          </w:p>
        </w:tc>
        <w:tc>
          <w:tcPr>
            <w:tcW w:w="261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14:paraId="3DD1FB20" w14:textId="01564322" w:rsidR="004D42BB" w:rsidRPr="006B4126" w:rsidRDefault="00B2301B" w:rsidP="00F1587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Major</w:t>
            </w:r>
            <w:r w:rsidRPr="006B4126">
              <w:rPr>
                <w:b/>
                <w:i w:val="0"/>
                <w:szCs w:val="18"/>
              </w:rPr>
              <w:t xml:space="preserve"> </w:t>
            </w:r>
          </w:p>
        </w:tc>
        <w:tc>
          <w:tcPr>
            <w:tcW w:w="254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3B9BC6C1" w14:textId="4DA0B491" w:rsidR="004D42BB" w:rsidRPr="006B4126" w:rsidRDefault="00B2301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</w:tr>
      <w:tr w:rsidR="004D42BB" w:rsidRPr="006B4126" w14:paraId="54A91B9A" w14:textId="77777777" w:rsidTr="0049180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7D8751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186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BD04D2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261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6EB053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25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B6F374B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</w:tr>
      <w:tr w:rsidR="004D42BB" w:rsidRPr="006B4126" w14:paraId="32D90C7E" w14:textId="77777777" w:rsidTr="0049180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94B73D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186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468643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261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998FC8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25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C2DC485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</w:tr>
      <w:tr w:rsidR="004D42BB" w:rsidRPr="006B4126" w14:paraId="02509703" w14:textId="77777777" w:rsidTr="0049180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C10016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1864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2D1C51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2610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A41E7A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25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231F9FF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</w:tr>
      <w:tr w:rsidR="004D42BB" w:rsidRPr="006B4126" w14:paraId="49641AEF" w14:textId="77777777" w:rsidTr="00491809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4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8BE0CCD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1864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DFE15F3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2610" w:type="dxa"/>
            <w:gridSpan w:val="6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79CF752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  <w:tc>
          <w:tcPr>
            <w:tcW w:w="2546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5BC90225" w14:textId="77777777" w:rsidR="004D42BB" w:rsidRPr="006B4126" w:rsidRDefault="004D42BB" w:rsidP="00F15879">
            <w:pPr>
              <w:pStyle w:val="CovFormText"/>
              <w:rPr>
                <w:szCs w:val="18"/>
              </w:rPr>
            </w:pPr>
          </w:p>
        </w:tc>
      </w:tr>
      <w:tr w:rsidR="004D42BB" w:rsidRPr="006B4126" w14:paraId="234D46C0" w14:textId="77777777" w:rsidTr="009526A6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080" w:type="dxa"/>
            <w:gridSpan w:val="15"/>
            <w:shd w:val="clear" w:color="auto" w:fill="0069AA"/>
          </w:tcPr>
          <w:p w14:paraId="206A2655" w14:textId="77777777" w:rsidR="004D42BB" w:rsidRPr="006B4126" w:rsidRDefault="004D42BB" w:rsidP="00F15879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3. Agenda and Notes, Decisions, Issues </w:t>
            </w:r>
          </w:p>
        </w:tc>
      </w:tr>
      <w:tr w:rsidR="004D42BB" w:rsidRPr="006B4126" w14:paraId="6DB90D51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  <w:shd w:val="pct12" w:color="auto" w:fill="FFFFFF"/>
          </w:tcPr>
          <w:p w14:paraId="669FEC3E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2" w:color="auto" w:fill="FFFFFF"/>
          </w:tcPr>
          <w:p w14:paraId="20370514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79CAA216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 w14:paraId="35549A54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</w:tcPr>
          <w:p w14:paraId="6F40C8D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2366006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1B29511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14:paraId="1B18E6F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2561D5D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593D2D1A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</w:tcPr>
          <w:p w14:paraId="09B15578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7328A4F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794DD02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14:paraId="39365C9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758A6477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1E1A0BA8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10"/>
          </w:tcPr>
          <w:p w14:paraId="1AF832A9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3EBC4CA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14:paraId="58D61CB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14:paraId="29180467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196DA32F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2AD67754" w14:textId="77777777" w:rsidTr="009526A6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bottom w:val="nil"/>
            </w:tcBorders>
            <w:shd w:val="clear" w:color="auto" w:fill="0069AA"/>
          </w:tcPr>
          <w:p w14:paraId="683DEDBE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D42BB" w:rsidRPr="006B4126" w14:paraId="77090C3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nil"/>
              <w:bottom w:val="nil"/>
            </w:tcBorders>
            <w:shd w:val="pct12" w:color="auto" w:fill="FFFFFF"/>
          </w:tcPr>
          <w:p w14:paraId="00AC9B2D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78C9AFA9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6C64EDF0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 w14:paraId="113689C5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25A552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43F57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2C6BF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12B7B96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50166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77F3A3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CA910C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7650945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0F7A4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9939BA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A4864D1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63023E13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10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C58D05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63C51C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1319E21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703E043A" w14:textId="77777777" w:rsidTr="009526A6">
        <w:trPr>
          <w:cantSplit/>
        </w:trPr>
        <w:tc>
          <w:tcPr>
            <w:tcW w:w="10080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69AA"/>
          </w:tcPr>
          <w:p w14:paraId="68145CEE" w14:textId="77777777"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 w14:paraId="25F65445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635293F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C1940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3E16B0B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440B6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EC37D67" w14:textId="77777777"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EB8DB" w14:textId="77777777"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 w14:paraId="340273E0" w14:textId="77777777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60BA312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7BD8BC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14:paraId="25366D0E" w14:textId="77777777"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14:paraId="5D241E48" w14:textId="77777777"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5BFCC" w14:textId="77777777" w:rsidR="00850829" w:rsidRDefault="00850829">
      <w:r>
        <w:separator/>
      </w:r>
    </w:p>
  </w:endnote>
  <w:endnote w:type="continuationSeparator" w:id="0">
    <w:p w14:paraId="44128301" w14:textId="77777777" w:rsidR="00850829" w:rsidRDefault="0085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0099" w14:textId="77777777" w:rsidR="009526A6" w:rsidRPr="0071405F" w:rsidRDefault="009526A6">
    <w:pPr>
      <w:pStyle w:val="Footer"/>
      <w:jc w:val="center"/>
      <w:rPr>
        <w:caps/>
        <w:noProof/>
        <w:color w:val="000000" w:themeColor="text1"/>
        <w:sz w:val="16"/>
        <w:szCs w:val="16"/>
      </w:rPr>
    </w:pPr>
    <w:r w:rsidRPr="0071405F">
      <w:rPr>
        <w:caps/>
        <w:color w:val="000000" w:themeColor="text1"/>
        <w:sz w:val="16"/>
        <w:szCs w:val="16"/>
      </w:rPr>
      <w:fldChar w:fldCharType="begin"/>
    </w:r>
    <w:r w:rsidRPr="0071405F">
      <w:rPr>
        <w:caps/>
        <w:color w:val="000000" w:themeColor="text1"/>
        <w:sz w:val="16"/>
        <w:szCs w:val="16"/>
      </w:rPr>
      <w:instrText xml:space="preserve"> PAGE   \* MERGEFORMAT </w:instrText>
    </w:r>
    <w:r w:rsidRPr="0071405F">
      <w:rPr>
        <w:caps/>
        <w:color w:val="000000" w:themeColor="text1"/>
        <w:sz w:val="16"/>
        <w:szCs w:val="16"/>
      </w:rPr>
      <w:fldChar w:fldCharType="separate"/>
    </w:r>
    <w:r w:rsidRPr="0071405F">
      <w:rPr>
        <w:caps/>
        <w:noProof/>
        <w:color w:val="000000" w:themeColor="text1"/>
        <w:sz w:val="16"/>
        <w:szCs w:val="16"/>
      </w:rPr>
      <w:t>2</w:t>
    </w:r>
    <w:r w:rsidRPr="0071405F">
      <w:rPr>
        <w:caps/>
        <w:noProof/>
        <w:color w:val="000000" w:themeColor="text1"/>
        <w:sz w:val="16"/>
        <w:szCs w:val="16"/>
      </w:rPr>
      <w:fldChar w:fldCharType="end"/>
    </w:r>
  </w:p>
  <w:p w14:paraId="287E6A9F" w14:textId="72F37D64" w:rsidR="004266D5" w:rsidRPr="009526A6" w:rsidRDefault="004266D5" w:rsidP="00952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E6D57" w14:textId="77777777" w:rsidR="00850829" w:rsidRDefault="00850829">
      <w:r>
        <w:separator/>
      </w:r>
    </w:p>
  </w:footnote>
  <w:footnote w:type="continuationSeparator" w:id="0">
    <w:p w14:paraId="7110EDDB" w14:textId="77777777" w:rsidR="00850829" w:rsidRDefault="00850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23C96" w14:textId="6E5D476F" w:rsidR="004266D5" w:rsidRPr="00EC1CAD" w:rsidRDefault="00D908A2" w:rsidP="003A7110">
    <w:pPr>
      <w:pStyle w:val="Header"/>
      <w:pBdr>
        <w:bottom w:val="single" w:sz="4" w:space="1" w:color="auto"/>
      </w:pBdr>
      <w:spacing w:after="120" w:line="276" w:lineRule="auto"/>
      <w:jc w:val="center"/>
      <w:rPr>
        <w:sz w:val="24"/>
        <w:szCs w:val="24"/>
      </w:rPr>
    </w:pPr>
    <w:r w:rsidRPr="00EC1CAD">
      <w:rPr>
        <w:noProof/>
        <w:sz w:val="24"/>
        <w:szCs w:val="24"/>
      </w:rPr>
      <w:drawing>
        <wp:inline distT="0" distB="0" distL="0" distR="0" wp14:anchorId="3452A24F" wp14:editId="21AEB0D2">
          <wp:extent cx="839449" cy="225313"/>
          <wp:effectExtent l="0" t="0" r="0" b="3810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77" t="30462" r="9901" b="30271"/>
                  <a:stretch/>
                </pic:blipFill>
                <pic:spPr bwMode="auto">
                  <a:xfrm>
                    <a:off x="0" y="0"/>
                    <a:ext cx="912116" cy="2448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EC1CAD">
      <w:rPr>
        <w:sz w:val="24"/>
        <w:szCs w:val="24"/>
      </w:rPr>
      <w:ptab w:relativeTo="margin" w:alignment="center" w:leader="none"/>
    </w:r>
    <w:r w:rsidR="00925606" w:rsidRPr="00EC1CAD">
      <w:rPr>
        <w:sz w:val="24"/>
        <w:szCs w:val="24"/>
      </w:rPr>
      <w:t>Meeting Template</w:t>
    </w:r>
    <w:r w:rsidRPr="00EC1CAD">
      <w:rPr>
        <w:sz w:val="24"/>
        <w:szCs w:val="24"/>
      </w:rPr>
      <w:ptab w:relativeTo="margin" w:alignment="right" w:leader="none"/>
    </w:r>
    <w:r w:rsidR="005372E5" w:rsidRPr="005372E5">
      <w:rPr>
        <w:b w:val="0"/>
        <w:bCs/>
        <w:sz w:val="16"/>
        <w:szCs w:val="16"/>
      </w:rPr>
      <w:t>Group Project</w:t>
    </w:r>
  </w:p>
  <w:p w14:paraId="01E36837" w14:textId="77777777" w:rsidR="0024577E" w:rsidRDefault="002457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939FB"/>
    <w:rsid w:val="001071C3"/>
    <w:rsid w:val="00155255"/>
    <w:rsid w:val="001D7DC5"/>
    <w:rsid w:val="001F44A3"/>
    <w:rsid w:val="00240B4F"/>
    <w:rsid w:val="0024577E"/>
    <w:rsid w:val="00254741"/>
    <w:rsid w:val="002A6FDA"/>
    <w:rsid w:val="00305989"/>
    <w:rsid w:val="00361221"/>
    <w:rsid w:val="003A7110"/>
    <w:rsid w:val="003B2F07"/>
    <w:rsid w:val="0042081D"/>
    <w:rsid w:val="004266D5"/>
    <w:rsid w:val="00434BC7"/>
    <w:rsid w:val="00476A2F"/>
    <w:rsid w:val="00491809"/>
    <w:rsid w:val="004D42BB"/>
    <w:rsid w:val="004F5F91"/>
    <w:rsid w:val="00527B5C"/>
    <w:rsid w:val="0053679B"/>
    <w:rsid w:val="005372E5"/>
    <w:rsid w:val="00543EE4"/>
    <w:rsid w:val="00545FB4"/>
    <w:rsid w:val="005A6D89"/>
    <w:rsid w:val="006763D5"/>
    <w:rsid w:val="0071405F"/>
    <w:rsid w:val="007F09DA"/>
    <w:rsid w:val="008013ED"/>
    <w:rsid w:val="00803690"/>
    <w:rsid w:val="008045D7"/>
    <w:rsid w:val="00842848"/>
    <w:rsid w:val="00850829"/>
    <w:rsid w:val="00857CFB"/>
    <w:rsid w:val="008D414E"/>
    <w:rsid w:val="008E14C5"/>
    <w:rsid w:val="008E589B"/>
    <w:rsid w:val="00925606"/>
    <w:rsid w:val="00925D7C"/>
    <w:rsid w:val="00927B59"/>
    <w:rsid w:val="009526A6"/>
    <w:rsid w:val="00952774"/>
    <w:rsid w:val="009643C8"/>
    <w:rsid w:val="009F19E3"/>
    <w:rsid w:val="00A145E2"/>
    <w:rsid w:val="00AA44D2"/>
    <w:rsid w:val="00AD125F"/>
    <w:rsid w:val="00AF26B6"/>
    <w:rsid w:val="00B207C4"/>
    <w:rsid w:val="00B2301B"/>
    <w:rsid w:val="00B36BC4"/>
    <w:rsid w:val="00B6236C"/>
    <w:rsid w:val="00C0033B"/>
    <w:rsid w:val="00C6291B"/>
    <w:rsid w:val="00C94BEB"/>
    <w:rsid w:val="00D1263A"/>
    <w:rsid w:val="00D174B4"/>
    <w:rsid w:val="00D908A2"/>
    <w:rsid w:val="00DB7394"/>
    <w:rsid w:val="00EC1CAD"/>
    <w:rsid w:val="00F15879"/>
    <w:rsid w:val="00F24950"/>
    <w:rsid w:val="00F5457C"/>
    <w:rsid w:val="00F97801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C12E83"/>
  <w15:chartTrackingRefBased/>
  <w15:docId w15:val="{0359DA66-B66A-BC41-8718-41EBD05D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526A6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31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Peilong Li</cp:lastModifiedBy>
  <cp:revision>34</cp:revision>
  <cp:lastPrinted>2007-02-07T14:13:00Z</cp:lastPrinted>
  <dcterms:created xsi:type="dcterms:W3CDTF">2021-01-19T15:08:00Z</dcterms:created>
  <dcterms:modified xsi:type="dcterms:W3CDTF">2021-01-19T15:58:00Z</dcterms:modified>
  <cp:category> Rev 1.1; last template edit 3-5-05 gje</cp:category>
</cp:coreProperties>
</file>